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33" w:rsidRPr="00C85433" w:rsidRDefault="00C85433" w:rsidP="00DD1916">
      <w:pPr>
        <w:pStyle w:val="Heading2"/>
        <w:rPr>
          <w:rFonts w:ascii="Georgia" w:hAnsi="Georgia"/>
          <w:color w:val="auto"/>
          <w:sz w:val="32"/>
          <w:szCs w:val="32"/>
        </w:rPr>
      </w:pPr>
      <w:r w:rsidRPr="00C85433">
        <w:rPr>
          <w:rFonts w:ascii="Georgia" w:hAnsi="Georgia"/>
          <w:color w:val="auto"/>
          <w:sz w:val="32"/>
          <w:szCs w:val="32"/>
        </w:rPr>
        <w:t>Quick Reference Guide</w:t>
      </w:r>
    </w:p>
    <w:p w:rsidR="00DD1916" w:rsidRDefault="00DD1916" w:rsidP="00DD1916">
      <w:pPr>
        <w:pStyle w:val="Heading2"/>
        <w:rPr>
          <w:rFonts w:ascii="Georgia" w:hAnsi="Georgia"/>
          <w:color w:val="ED7D31" w:themeColor="accent2"/>
          <w:sz w:val="32"/>
          <w:szCs w:val="32"/>
        </w:rPr>
      </w:pPr>
      <w:r w:rsidRPr="00976984">
        <w:rPr>
          <w:rFonts w:ascii="Georgia" w:hAnsi="Georgia"/>
          <w:color w:val="ED7D31" w:themeColor="accent2"/>
          <w:sz w:val="32"/>
          <w:szCs w:val="32"/>
        </w:rPr>
        <w:t>Attach a CR to a release</w:t>
      </w:r>
    </w:p>
    <w:p w:rsidR="00C85433" w:rsidRPr="00C85433" w:rsidRDefault="00C85433" w:rsidP="00C85433">
      <w:pPr>
        <w:spacing w:before="120" w:after="120"/>
        <w:rPr>
          <w:sz w:val="24"/>
          <w:szCs w:val="24"/>
        </w:rPr>
      </w:pPr>
      <w:r w:rsidRPr="00C85433">
        <w:rPr>
          <w:sz w:val="24"/>
          <w:szCs w:val="24"/>
        </w:rPr>
        <w:t xml:space="preserve">Many teams choose to organize their CRs by attaching them to releases. This helps with scheduling and project management. This guide will show you how to attach a CR to a release from the CR page. </w:t>
      </w:r>
    </w:p>
    <w:p w:rsidR="00DD1916" w:rsidRDefault="00C85433" w:rsidP="00C85433">
      <w:pPr>
        <w:pStyle w:val="ListParagraph"/>
        <w:numPr>
          <w:ilvl w:val="0"/>
          <w:numId w:val="8"/>
        </w:numPr>
        <w:tabs>
          <w:tab w:val="left" w:pos="720"/>
        </w:tabs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From the CR page, </w:t>
      </w:r>
      <w:r w:rsidR="00DD1916" w:rsidRPr="00DB46F6">
        <w:rPr>
          <w:color w:val="0D0D0D" w:themeColor="text1" w:themeTint="F2"/>
          <w:sz w:val="24"/>
          <w:szCs w:val="24"/>
        </w:rPr>
        <w:t xml:space="preserve">click the </w:t>
      </w:r>
      <w:r w:rsidR="00DD1916" w:rsidRPr="00DB46F6">
        <w:rPr>
          <w:b/>
          <w:color w:val="0D0D0D" w:themeColor="text1" w:themeTint="F2"/>
          <w:sz w:val="24"/>
          <w:szCs w:val="24"/>
        </w:rPr>
        <w:t xml:space="preserve">Click Here for the Update Actions </w:t>
      </w:r>
      <w:r w:rsidR="00DD1916" w:rsidRPr="00DB46F6">
        <w:rPr>
          <w:color w:val="0D0D0D" w:themeColor="text1" w:themeTint="F2"/>
          <w:sz w:val="24"/>
          <w:szCs w:val="24"/>
        </w:rPr>
        <w:t>menu</w:t>
      </w:r>
      <w:r>
        <w:rPr>
          <w:color w:val="0D0D0D" w:themeColor="text1" w:themeTint="F2"/>
          <w:sz w:val="24"/>
          <w:szCs w:val="24"/>
        </w:rPr>
        <w:t xml:space="preserve"> to expand it.</w:t>
      </w:r>
    </w:p>
    <w:p w:rsidR="00C85433" w:rsidRPr="00C85433" w:rsidRDefault="00C85433" w:rsidP="00C85433">
      <w:pPr>
        <w:pStyle w:val="ListParagraph"/>
        <w:numPr>
          <w:ilvl w:val="0"/>
          <w:numId w:val="8"/>
        </w:numPr>
        <w:tabs>
          <w:tab w:val="left" w:pos="720"/>
        </w:tabs>
        <w:rPr>
          <w:color w:val="0D0D0D" w:themeColor="text1" w:themeTint="F2"/>
          <w:sz w:val="24"/>
          <w:szCs w:val="24"/>
        </w:rPr>
      </w:pPr>
      <w:r w:rsidRPr="00DB46F6">
        <w:rPr>
          <w:color w:val="0D0D0D" w:themeColor="text1" w:themeTint="F2"/>
          <w:sz w:val="24"/>
          <w:szCs w:val="24"/>
        </w:rPr>
        <w:t xml:space="preserve">Click the </w:t>
      </w:r>
      <w:r w:rsidRPr="00DB46F6">
        <w:rPr>
          <w:b/>
          <w:color w:val="0D0D0D" w:themeColor="text1" w:themeTint="F2"/>
          <w:sz w:val="24"/>
          <w:szCs w:val="24"/>
        </w:rPr>
        <w:t xml:space="preserve">Update the PMO Fields </w:t>
      </w:r>
      <w:r w:rsidRPr="00DB46F6">
        <w:rPr>
          <w:color w:val="0D0D0D" w:themeColor="text1" w:themeTint="F2"/>
          <w:sz w:val="24"/>
          <w:szCs w:val="24"/>
        </w:rPr>
        <w:t>button.</w:t>
      </w:r>
    </w:p>
    <w:p w:rsidR="00DD1916" w:rsidRPr="00C85433" w:rsidRDefault="00C85433" w:rsidP="00C85433">
      <w:pPr>
        <w:tabs>
          <w:tab w:val="left" w:pos="720"/>
        </w:tabs>
        <w:spacing w:beforeLines="120" w:before="288"/>
        <w:rPr>
          <w:color w:val="0D0D0D" w:themeColor="text1" w:themeTint="F2"/>
          <w:sz w:val="24"/>
          <w:szCs w:val="24"/>
        </w:rPr>
      </w:pPr>
      <w:r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21D60" wp14:editId="11ADE1E4">
                <wp:simplePos x="0" y="0"/>
                <wp:positionH relativeFrom="column">
                  <wp:posOffset>3544889</wp:posOffset>
                </wp:positionH>
                <wp:positionV relativeFrom="paragraph">
                  <wp:posOffset>1401339</wp:posOffset>
                </wp:positionV>
                <wp:extent cx="330200" cy="338667"/>
                <wp:effectExtent l="0" t="4128" r="8573" b="8572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0200" cy="338667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B24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79.15pt;margin-top:110.35pt;width:26pt;height:26.65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" adj="11070" fillcolor="#ed7d31 [3205]" stroked="f" strokeweight="1pt"/>
            </w:pict>
          </mc:Fallback>
        </mc:AlternateContent>
      </w:r>
      <w:r w:rsidRPr="00C8543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59690</wp:posOffset>
                </wp:positionV>
                <wp:extent cx="2235200" cy="229425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29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33" w:rsidRDefault="00C85433">
                            <w:r w:rsidRPr="00DB46F6">
                              <w:rPr>
                                <w:noProof/>
                              </w:rPr>
                              <w:drawing>
                                <wp:inline distT="0" distB="0" distL="0" distR="0" wp14:anchorId="7A60E136" wp14:editId="71ACDBEF">
                                  <wp:extent cx="1921933" cy="2110389"/>
                                  <wp:effectExtent l="19050" t="19050" r="21590" b="2349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7847" cy="2116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pt;margin-top:4.7pt;width:176pt;height:18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" stroked="f">
                <v:textbox>
                  <w:txbxContent>
                    <w:p w:rsidR="00C85433" w:rsidRDefault="00C85433">
                      <w:r w:rsidRPr="00DB46F6">
                        <w:rPr>
                          <w:noProof/>
                        </w:rPr>
                        <w:drawing>
                          <wp:inline distT="0" distB="0" distL="0" distR="0" wp14:anchorId="7A60E136" wp14:editId="71ACDBEF">
                            <wp:extent cx="1921933" cy="2110389"/>
                            <wp:effectExtent l="19050" t="19050" r="21590" b="2349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7847" cy="211688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A2ACF" wp14:editId="18D9381E">
                <wp:simplePos x="0" y="0"/>
                <wp:positionH relativeFrom="column">
                  <wp:posOffset>24977</wp:posOffset>
                </wp:positionH>
                <wp:positionV relativeFrom="paragraph">
                  <wp:posOffset>355283</wp:posOffset>
                </wp:positionV>
                <wp:extent cx="330200" cy="338667"/>
                <wp:effectExtent l="0" t="4128" r="8573" b="8572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0200" cy="338667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61FE" id="Down Arrow 12" o:spid="_x0000_s1026" type="#_x0000_t67" style="position:absolute;margin-left:1.95pt;margin-top:28pt;width:26pt;height:26.65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" adj="11070" fillcolor="#ed7d31 [3205]" stroked="f" strokeweight="1pt"/>
            </w:pict>
          </mc:Fallback>
        </mc:AlternateContent>
      </w:r>
      <w:r w:rsidR="00DD1916" w:rsidRPr="00C85433">
        <w:rPr>
          <w:color w:val="0D0D0D" w:themeColor="text1" w:themeTint="F2"/>
          <w:sz w:val="24"/>
          <w:szCs w:val="24"/>
        </w:rPr>
        <w:t xml:space="preserve"> </w:t>
      </w:r>
      <w:r w:rsidR="00DD1916" w:rsidRPr="00DB46F6">
        <w:rPr>
          <w:noProof/>
        </w:rPr>
        <w:drawing>
          <wp:inline distT="0" distB="0" distL="0" distR="0" wp14:anchorId="2B2E7BC7" wp14:editId="314F482D">
            <wp:extent cx="3088576" cy="1424940"/>
            <wp:effectExtent l="19050" t="19050" r="17145" b="228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398" cy="1429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1916" w:rsidRPr="00C85433">
        <w:rPr>
          <w:color w:val="0D0D0D" w:themeColor="text1" w:themeTint="F2"/>
          <w:sz w:val="24"/>
          <w:szCs w:val="24"/>
        </w:rPr>
        <w:t xml:space="preserve">   </w:t>
      </w:r>
    </w:p>
    <w:p w:rsidR="00DD1916" w:rsidRDefault="00DD1916" w:rsidP="00C85433">
      <w:pPr>
        <w:pStyle w:val="ListParagraph"/>
        <w:tabs>
          <w:tab w:val="left" w:pos="720"/>
        </w:tabs>
        <w:spacing w:beforeLines="120" w:before="288"/>
        <w:rPr>
          <w:color w:val="0D0D0D" w:themeColor="text1" w:themeTint="F2"/>
          <w:sz w:val="24"/>
          <w:szCs w:val="24"/>
        </w:rPr>
      </w:pPr>
    </w:p>
    <w:p w:rsidR="00C85433" w:rsidRPr="00C85433" w:rsidRDefault="00C85433" w:rsidP="00C85433">
      <w:pPr>
        <w:tabs>
          <w:tab w:val="left" w:pos="720"/>
        </w:tabs>
        <w:spacing w:beforeLines="120" w:before="288" w:after="120" w:line="240" w:lineRule="auto"/>
        <w:rPr>
          <w:color w:val="0D0D0D" w:themeColor="text1" w:themeTint="F2"/>
          <w:sz w:val="24"/>
          <w:szCs w:val="24"/>
        </w:rPr>
      </w:pPr>
    </w:p>
    <w:p w:rsidR="00DD1916" w:rsidRPr="00DB46F6" w:rsidRDefault="00DD1916" w:rsidP="00C85433">
      <w:pPr>
        <w:pStyle w:val="ListParagraph"/>
        <w:numPr>
          <w:ilvl w:val="0"/>
          <w:numId w:val="8"/>
        </w:numPr>
        <w:tabs>
          <w:tab w:val="left" w:pos="720"/>
        </w:tabs>
        <w:spacing w:beforeLines="120" w:before="288"/>
        <w:rPr>
          <w:color w:val="0D0D0D" w:themeColor="text1" w:themeTint="F2"/>
          <w:sz w:val="24"/>
          <w:szCs w:val="24"/>
        </w:rPr>
      </w:pPr>
      <w:r w:rsidRPr="00DB46F6">
        <w:rPr>
          <w:color w:val="0D0D0D" w:themeColor="text1" w:themeTint="F2"/>
          <w:sz w:val="24"/>
          <w:szCs w:val="24"/>
        </w:rPr>
        <w:t xml:space="preserve">Select </w:t>
      </w:r>
      <w:r>
        <w:rPr>
          <w:color w:val="0D0D0D" w:themeColor="text1" w:themeTint="F2"/>
          <w:sz w:val="24"/>
          <w:szCs w:val="24"/>
        </w:rPr>
        <w:t>a</w:t>
      </w:r>
      <w:r w:rsidR="004D75F0">
        <w:rPr>
          <w:color w:val="0D0D0D" w:themeColor="text1" w:themeTint="F2"/>
          <w:sz w:val="24"/>
          <w:szCs w:val="24"/>
        </w:rPr>
        <w:t>n existing</w:t>
      </w:r>
      <w:r>
        <w:rPr>
          <w:color w:val="0D0D0D" w:themeColor="text1" w:themeTint="F2"/>
          <w:sz w:val="24"/>
          <w:szCs w:val="24"/>
        </w:rPr>
        <w:t xml:space="preserve"> release</w:t>
      </w:r>
      <w:r w:rsidRPr="00DB46F6">
        <w:rPr>
          <w:color w:val="0D0D0D" w:themeColor="text1" w:themeTint="F2"/>
          <w:sz w:val="24"/>
          <w:szCs w:val="24"/>
        </w:rPr>
        <w:t xml:space="preserve"> from the </w:t>
      </w:r>
      <w:r w:rsidRPr="00DB46F6">
        <w:rPr>
          <w:b/>
          <w:color w:val="0D0D0D" w:themeColor="text1" w:themeTint="F2"/>
          <w:sz w:val="24"/>
          <w:szCs w:val="24"/>
        </w:rPr>
        <w:t>Atta</w:t>
      </w:r>
      <w:bookmarkStart w:id="0" w:name="_GoBack"/>
      <w:bookmarkEnd w:id="0"/>
      <w:r w:rsidRPr="00DB46F6">
        <w:rPr>
          <w:b/>
          <w:color w:val="0D0D0D" w:themeColor="text1" w:themeTint="F2"/>
          <w:sz w:val="24"/>
          <w:szCs w:val="24"/>
        </w:rPr>
        <w:t xml:space="preserve">ched to this Release </w:t>
      </w:r>
      <w:r w:rsidRPr="00DB46F6">
        <w:rPr>
          <w:color w:val="0D0D0D" w:themeColor="text1" w:themeTint="F2"/>
          <w:sz w:val="24"/>
          <w:szCs w:val="24"/>
        </w:rPr>
        <w:t xml:space="preserve">drop down menu. </w:t>
      </w:r>
      <w:r w:rsidR="00FA1FD2">
        <w:rPr>
          <w:color w:val="0D0D0D" w:themeColor="text1" w:themeTint="F2"/>
          <w:sz w:val="24"/>
          <w:szCs w:val="24"/>
        </w:rPr>
        <w:t xml:space="preserve">Click the </w:t>
      </w:r>
      <w:r w:rsidR="00FA1FD2" w:rsidRPr="00FA1FD2">
        <w:rPr>
          <w:b/>
          <w:color w:val="0D0D0D" w:themeColor="text1" w:themeTint="F2"/>
          <w:sz w:val="24"/>
          <w:szCs w:val="24"/>
        </w:rPr>
        <w:t>OK</w:t>
      </w:r>
      <w:r w:rsidR="00FA1FD2">
        <w:rPr>
          <w:color w:val="0D0D0D" w:themeColor="text1" w:themeTint="F2"/>
          <w:sz w:val="24"/>
          <w:szCs w:val="24"/>
        </w:rPr>
        <w:t xml:space="preserve"> button.</w:t>
      </w:r>
    </w:p>
    <w:p w:rsidR="00DD1916" w:rsidRDefault="00FA1FD2" w:rsidP="00C85433">
      <w:pPr>
        <w:tabs>
          <w:tab w:val="left" w:pos="720"/>
        </w:tabs>
        <w:spacing w:beforeLines="120" w:before="288" w:after="120" w:line="240" w:lineRule="auto"/>
        <w:rPr>
          <w:noProof/>
        </w:rPr>
      </w:pPr>
      <w:r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23209" wp14:editId="20A655FE">
                <wp:simplePos x="0" y="0"/>
                <wp:positionH relativeFrom="column">
                  <wp:posOffset>4795943</wp:posOffset>
                </wp:positionH>
                <wp:positionV relativeFrom="paragraph">
                  <wp:posOffset>459740</wp:posOffset>
                </wp:positionV>
                <wp:extent cx="330200" cy="338667"/>
                <wp:effectExtent l="0" t="0" r="0" b="444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200" cy="338667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A5D1" id="Down Arrow 9" o:spid="_x0000_s1026" type="#_x0000_t67" style="position:absolute;margin-left:377.65pt;margin-top:36.2pt;width:26pt;height:26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" adj="11070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109220</wp:posOffset>
                </wp:positionV>
                <wp:extent cx="1447800" cy="592455"/>
                <wp:effectExtent l="0" t="0" r="1905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D2" w:rsidRDefault="00FA1F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E93AC" wp14:editId="4F6C7BB1">
                                  <wp:extent cx="1211685" cy="487722"/>
                                  <wp:effectExtent l="0" t="0" r="762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685" cy="487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6.65pt;margin-top:8.6pt;width:114pt;height:4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LCIgIAAEs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">
                <v:textbox>
                  <w:txbxContent>
                    <w:p w:rsidR="00FA1FD2" w:rsidRDefault="00FA1FD2">
                      <w:r>
                        <w:rPr>
                          <w:noProof/>
                        </w:rPr>
                        <w:drawing>
                          <wp:inline distT="0" distB="0" distL="0" distR="0" wp14:anchorId="5D6E93AC" wp14:editId="4F6C7BB1">
                            <wp:extent cx="1211685" cy="487722"/>
                            <wp:effectExtent l="0" t="0" r="762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685" cy="487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916" w:rsidRPr="00EA6B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C2C27" wp14:editId="43C6A77D">
                <wp:simplePos x="0" y="0"/>
                <wp:positionH relativeFrom="column">
                  <wp:posOffset>16934</wp:posOffset>
                </wp:positionH>
                <wp:positionV relativeFrom="paragraph">
                  <wp:posOffset>457623</wp:posOffset>
                </wp:positionV>
                <wp:extent cx="1016000" cy="245321"/>
                <wp:effectExtent l="0" t="0" r="12700" b="21590"/>
                <wp:wrapNone/>
                <wp:docPr id="98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45321"/>
                        </a:xfrm>
                        <a:custGeom>
                          <a:avLst/>
                          <a:gdLst>
                            <a:gd name="connsiteX0" fmla="*/ 0 w 1181100"/>
                            <a:gd name="connsiteY0" fmla="*/ 179070 h 358140"/>
                            <a:gd name="connsiteX1" fmla="*/ 590550 w 1181100"/>
                            <a:gd name="connsiteY1" fmla="*/ 0 h 358140"/>
                            <a:gd name="connsiteX2" fmla="*/ 1181100 w 1181100"/>
                            <a:gd name="connsiteY2" fmla="*/ 179070 h 358140"/>
                            <a:gd name="connsiteX3" fmla="*/ 590550 w 1181100"/>
                            <a:gd name="connsiteY3" fmla="*/ 358140 h 358140"/>
                            <a:gd name="connsiteX4" fmla="*/ 0 w 1181100"/>
                            <a:gd name="connsiteY4" fmla="*/ 179070 h 358140"/>
                            <a:gd name="connsiteX0" fmla="*/ 4 w 1181104"/>
                            <a:gd name="connsiteY0" fmla="*/ 179070 h 396240"/>
                            <a:gd name="connsiteX1" fmla="*/ 590554 w 1181104"/>
                            <a:gd name="connsiteY1" fmla="*/ 0 h 396240"/>
                            <a:gd name="connsiteX2" fmla="*/ 1181104 w 1181104"/>
                            <a:gd name="connsiteY2" fmla="*/ 179070 h 396240"/>
                            <a:gd name="connsiteX3" fmla="*/ 582934 w 1181104"/>
                            <a:gd name="connsiteY3" fmla="*/ 396240 h 396240"/>
                            <a:gd name="connsiteX4" fmla="*/ 4 w 1181104"/>
                            <a:gd name="connsiteY4" fmla="*/ 179070 h 396240"/>
                            <a:gd name="connsiteX0" fmla="*/ 70 w 1181170"/>
                            <a:gd name="connsiteY0" fmla="*/ 179070 h 358140"/>
                            <a:gd name="connsiteX1" fmla="*/ 590620 w 1181170"/>
                            <a:gd name="connsiteY1" fmla="*/ 0 h 358140"/>
                            <a:gd name="connsiteX2" fmla="*/ 1181170 w 1181170"/>
                            <a:gd name="connsiteY2" fmla="*/ 179070 h 358140"/>
                            <a:gd name="connsiteX3" fmla="*/ 621100 w 1181170"/>
                            <a:gd name="connsiteY3" fmla="*/ 358140 h 358140"/>
                            <a:gd name="connsiteX4" fmla="*/ 70 w 1181170"/>
                            <a:gd name="connsiteY4" fmla="*/ 179070 h 358140"/>
                            <a:gd name="connsiteX0" fmla="*/ 0 w 1181100"/>
                            <a:gd name="connsiteY0" fmla="*/ 179070 h 365760"/>
                            <a:gd name="connsiteX1" fmla="*/ 590550 w 1181100"/>
                            <a:gd name="connsiteY1" fmla="*/ 0 h 365760"/>
                            <a:gd name="connsiteX2" fmla="*/ 1181100 w 1181100"/>
                            <a:gd name="connsiteY2" fmla="*/ 179070 h 365760"/>
                            <a:gd name="connsiteX3" fmla="*/ 590548 w 1181100"/>
                            <a:gd name="connsiteY3" fmla="*/ 365760 h 365760"/>
                            <a:gd name="connsiteX4" fmla="*/ 0 w 1181100"/>
                            <a:gd name="connsiteY4" fmla="*/ 179070 h 365760"/>
                            <a:gd name="connsiteX0" fmla="*/ 590548 w 1181100"/>
                            <a:gd name="connsiteY0" fmla="*/ 365760 h 457200"/>
                            <a:gd name="connsiteX1" fmla="*/ 0 w 1181100"/>
                            <a:gd name="connsiteY1" fmla="*/ 179070 h 457200"/>
                            <a:gd name="connsiteX2" fmla="*/ 590550 w 1181100"/>
                            <a:gd name="connsiteY2" fmla="*/ 0 h 457200"/>
                            <a:gd name="connsiteX3" fmla="*/ 1181100 w 1181100"/>
                            <a:gd name="connsiteY3" fmla="*/ 179070 h 457200"/>
                            <a:gd name="connsiteX4" fmla="*/ 681988 w 1181100"/>
                            <a:gd name="connsiteY4" fmla="*/ 457200 h 457200"/>
                            <a:gd name="connsiteX0" fmla="*/ 590548 w 1181100"/>
                            <a:gd name="connsiteY0" fmla="*/ 365760 h 396240"/>
                            <a:gd name="connsiteX1" fmla="*/ 0 w 1181100"/>
                            <a:gd name="connsiteY1" fmla="*/ 179070 h 396240"/>
                            <a:gd name="connsiteX2" fmla="*/ 590550 w 1181100"/>
                            <a:gd name="connsiteY2" fmla="*/ 0 h 396240"/>
                            <a:gd name="connsiteX3" fmla="*/ 1181100 w 1181100"/>
                            <a:gd name="connsiteY3" fmla="*/ 179070 h 396240"/>
                            <a:gd name="connsiteX4" fmla="*/ 636268 w 1181100"/>
                            <a:gd name="connsiteY4" fmla="*/ 396240 h 396240"/>
                            <a:gd name="connsiteX0" fmla="*/ 590548 w 1181100"/>
                            <a:gd name="connsiteY0" fmla="*/ 365760 h 396240"/>
                            <a:gd name="connsiteX1" fmla="*/ 0 w 1181100"/>
                            <a:gd name="connsiteY1" fmla="*/ 179070 h 396240"/>
                            <a:gd name="connsiteX2" fmla="*/ 590550 w 1181100"/>
                            <a:gd name="connsiteY2" fmla="*/ 0 h 396240"/>
                            <a:gd name="connsiteX3" fmla="*/ 1181100 w 1181100"/>
                            <a:gd name="connsiteY3" fmla="*/ 179070 h 396240"/>
                            <a:gd name="connsiteX4" fmla="*/ 636268 w 1181100"/>
                            <a:gd name="connsiteY4" fmla="*/ 396240 h 396240"/>
                            <a:gd name="connsiteX0" fmla="*/ 590548 w 1181100"/>
                            <a:gd name="connsiteY0" fmla="*/ 365760 h 396240"/>
                            <a:gd name="connsiteX1" fmla="*/ 0 w 1181100"/>
                            <a:gd name="connsiteY1" fmla="*/ 179070 h 396240"/>
                            <a:gd name="connsiteX2" fmla="*/ 590550 w 1181100"/>
                            <a:gd name="connsiteY2" fmla="*/ 0 h 396240"/>
                            <a:gd name="connsiteX3" fmla="*/ 1181100 w 1181100"/>
                            <a:gd name="connsiteY3" fmla="*/ 179070 h 396240"/>
                            <a:gd name="connsiteX4" fmla="*/ 590548 w 1181100"/>
                            <a:gd name="connsiteY4" fmla="*/ 396240 h 396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1100" h="396240">
                              <a:moveTo>
                                <a:pt x="590548" y="365760"/>
                              </a:moveTo>
                              <a:cubicBezTo>
                                <a:pt x="264396" y="365760"/>
                                <a:pt x="0" y="240030"/>
                                <a:pt x="0" y="179070"/>
                              </a:cubicBezTo>
                              <a:cubicBezTo>
                                <a:pt x="0" y="118110"/>
                                <a:pt x="264398" y="0"/>
                                <a:pt x="590550" y="0"/>
                              </a:cubicBezTo>
                              <a:cubicBezTo>
                                <a:pt x="916702" y="0"/>
                                <a:pt x="1181100" y="80172"/>
                                <a:pt x="1181100" y="179070"/>
                              </a:cubicBezTo>
                              <a:cubicBezTo>
                                <a:pt x="1181100" y="277968"/>
                                <a:pt x="825260" y="373380"/>
                                <a:pt x="590548" y="39624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169" id="Oval 54" o:spid="_x0000_s1026" style="position:absolute;margin-left:1.35pt;margin-top:36.05pt;width:80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" path="m590548,365760c264396,365760,,240030,,179070,,118110,264398,,590550,v326152,,590550,80172,590550,179070c1181100,277968,825260,373380,590548,396240e" filled="f" strokecolor="#ed7d31 [3205]" strokeweight="1pt">
                <v:stroke joinstyle="miter"/>
                <v:path arrowok="t" o:connecttype="custom" o:connectlocs="507998,226450;0,110866;508000,0;1016000,110866;507998,245321" o:connectangles="0,0,0,0,0"/>
              </v:shape>
            </w:pict>
          </mc:Fallback>
        </mc:AlternateContent>
      </w:r>
      <w:r w:rsidR="00DD1916">
        <w:rPr>
          <w:noProof/>
        </w:rPr>
        <w:drawing>
          <wp:inline distT="0" distB="0" distL="0" distR="0" wp14:anchorId="37143FA7" wp14:editId="1EDAA9F5">
            <wp:extent cx="4224867" cy="3173614"/>
            <wp:effectExtent l="19050" t="19050" r="23495" b="2730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403" cy="3192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1916" w:rsidRPr="00DB46F6" w:rsidRDefault="00DD1916" w:rsidP="00C85433">
      <w:pPr>
        <w:pStyle w:val="ListParagraph"/>
        <w:numPr>
          <w:ilvl w:val="0"/>
          <w:numId w:val="8"/>
        </w:numPr>
        <w:tabs>
          <w:tab w:val="left" w:pos="720"/>
        </w:tabs>
        <w:spacing w:beforeLines="120" w:before="288"/>
        <w:rPr>
          <w:color w:val="0D0D0D" w:themeColor="text1" w:themeTint="F2"/>
          <w:sz w:val="24"/>
          <w:szCs w:val="24"/>
        </w:rPr>
      </w:pPr>
      <w:r w:rsidRPr="00DB46F6">
        <w:rPr>
          <w:color w:val="0D0D0D" w:themeColor="text1" w:themeTint="F2"/>
          <w:sz w:val="24"/>
          <w:szCs w:val="24"/>
        </w:rPr>
        <w:lastRenderedPageBreak/>
        <w:t xml:space="preserve">The </w:t>
      </w:r>
      <w:r w:rsidRPr="00DB46F6">
        <w:rPr>
          <w:b/>
          <w:color w:val="0D0D0D" w:themeColor="text1" w:themeTint="F2"/>
          <w:sz w:val="24"/>
          <w:szCs w:val="24"/>
        </w:rPr>
        <w:t xml:space="preserve">PMO/Release Fields </w:t>
      </w:r>
      <w:r w:rsidRPr="00DB46F6">
        <w:rPr>
          <w:color w:val="0D0D0D" w:themeColor="text1" w:themeTint="F2"/>
          <w:sz w:val="24"/>
          <w:szCs w:val="24"/>
        </w:rPr>
        <w:t xml:space="preserve">tab </w:t>
      </w:r>
      <w:r w:rsidR="00FA1FD2">
        <w:rPr>
          <w:color w:val="0D0D0D" w:themeColor="text1" w:themeTint="F2"/>
          <w:sz w:val="24"/>
          <w:szCs w:val="24"/>
        </w:rPr>
        <w:t>displays</w:t>
      </w:r>
      <w:r w:rsidRPr="00DB46F6">
        <w:rPr>
          <w:color w:val="0D0D0D" w:themeColor="text1" w:themeTint="F2"/>
          <w:sz w:val="24"/>
          <w:szCs w:val="24"/>
        </w:rPr>
        <w:t xml:space="preserve"> and the target release date displays next to the CR #. </w:t>
      </w:r>
    </w:p>
    <w:p w:rsidR="00DD1916" w:rsidRPr="00C85433" w:rsidRDefault="00C85433" w:rsidP="00C85433">
      <w:pPr>
        <w:tabs>
          <w:tab w:val="left" w:pos="720"/>
        </w:tabs>
        <w:spacing w:beforeLines="120" w:before="288" w:after="120" w:line="240" w:lineRule="auto"/>
        <w:rPr>
          <w:color w:val="0D0D0D" w:themeColor="text1" w:themeTint="F2"/>
          <w:sz w:val="24"/>
          <w:szCs w:val="24"/>
        </w:rPr>
      </w:pPr>
      <w:r w:rsidRPr="00DB46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FC7FF" wp14:editId="62985900">
                <wp:simplePos x="0" y="0"/>
                <wp:positionH relativeFrom="column">
                  <wp:posOffset>994833</wp:posOffset>
                </wp:positionH>
                <wp:positionV relativeFrom="paragraph">
                  <wp:posOffset>4555278</wp:posOffset>
                </wp:positionV>
                <wp:extent cx="939800" cy="364067"/>
                <wp:effectExtent l="0" t="0" r="12700" b="17145"/>
                <wp:wrapNone/>
                <wp:docPr id="122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4067"/>
                        </a:xfrm>
                        <a:custGeom>
                          <a:avLst/>
                          <a:gdLst>
                            <a:gd name="connsiteX0" fmla="*/ 0 w 1181100"/>
                            <a:gd name="connsiteY0" fmla="*/ 179070 h 358140"/>
                            <a:gd name="connsiteX1" fmla="*/ 590550 w 1181100"/>
                            <a:gd name="connsiteY1" fmla="*/ 0 h 358140"/>
                            <a:gd name="connsiteX2" fmla="*/ 1181100 w 1181100"/>
                            <a:gd name="connsiteY2" fmla="*/ 179070 h 358140"/>
                            <a:gd name="connsiteX3" fmla="*/ 590550 w 1181100"/>
                            <a:gd name="connsiteY3" fmla="*/ 358140 h 358140"/>
                            <a:gd name="connsiteX4" fmla="*/ 0 w 1181100"/>
                            <a:gd name="connsiteY4" fmla="*/ 179070 h 358140"/>
                            <a:gd name="connsiteX0" fmla="*/ 4 w 1181104"/>
                            <a:gd name="connsiteY0" fmla="*/ 179070 h 396240"/>
                            <a:gd name="connsiteX1" fmla="*/ 590554 w 1181104"/>
                            <a:gd name="connsiteY1" fmla="*/ 0 h 396240"/>
                            <a:gd name="connsiteX2" fmla="*/ 1181104 w 1181104"/>
                            <a:gd name="connsiteY2" fmla="*/ 179070 h 396240"/>
                            <a:gd name="connsiteX3" fmla="*/ 582934 w 1181104"/>
                            <a:gd name="connsiteY3" fmla="*/ 396240 h 396240"/>
                            <a:gd name="connsiteX4" fmla="*/ 4 w 1181104"/>
                            <a:gd name="connsiteY4" fmla="*/ 179070 h 396240"/>
                            <a:gd name="connsiteX0" fmla="*/ 70 w 1181170"/>
                            <a:gd name="connsiteY0" fmla="*/ 179070 h 358140"/>
                            <a:gd name="connsiteX1" fmla="*/ 590620 w 1181170"/>
                            <a:gd name="connsiteY1" fmla="*/ 0 h 358140"/>
                            <a:gd name="connsiteX2" fmla="*/ 1181170 w 1181170"/>
                            <a:gd name="connsiteY2" fmla="*/ 179070 h 358140"/>
                            <a:gd name="connsiteX3" fmla="*/ 621100 w 1181170"/>
                            <a:gd name="connsiteY3" fmla="*/ 358140 h 358140"/>
                            <a:gd name="connsiteX4" fmla="*/ 70 w 1181170"/>
                            <a:gd name="connsiteY4" fmla="*/ 179070 h 358140"/>
                            <a:gd name="connsiteX0" fmla="*/ 0 w 1181100"/>
                            <a:gd name="connsiteY0" fmla="*/ 179070 h 365760"/>
                            <a:gd name="connsiteX1" fmla="*/ 590550 w 1181100"/>
                            <a:gd name="connsiteY1" fmla="*/ 0 h 365760"/>
                            <a:gd name="connsiteX2" fmla="*/ 1181100 w 1181100"/>
                            <a:gd name="connsiteY2" fmla="*/ 179070 h 365760"/>
                            <a:gd name="connsiteX3" fmla="*/ 590548 w 1181100"/>
                            <a:gd name="connsiteY3" fmla="*/ 365760 h 365760"/>
                            <a:gd name="connsiteX4" fmla="*/ 0 w 1181100"/>
                            <a:gd name="connsiteY4" fmla="*/ 179070 h 365760"/>
                            <a:gd name="connsiteX0" fmla="*/ 590548 w 1181100"/>
                            <a:gd name="connsiteY0" fmla="*/ 365760 h 457200"/>
                            <a:gd name="connsiteX1" fmla="*/ 0 w 1181100"/>
                            <a:gd name="connsiteY1" fmla="*/ 179070 h 457200"/>
                            <a:gd name="connsiteX2" fmla="*/ 590550 w 1181100"/>
                            <a:gd name="connsiteY2" fmla="*/ 0 h 457200"/>
                            <a:gd name="connsiteX3" fmla="*/ 1181100 w 1181100"/>
                            <a:gd name="connsiteY3" fmla="*/ 179070 h 457200"/>
                            <a:gd name="connsiteX4" fmla="*/ 681988 w 1181100"/>
                            <a:gd name="connsiteY4" fmla="*/ 457200 h 457200"/>
                            <a:gd name="connsiteX0" fmla="*/ 590548 w 1181100"/>
                            <a:gd name="connsiteY0" fmla="*/ 365760 h 396240"/>
                            <a:gd name="connsiteX1" fmla="*/ 0 w 1181100"/>
                            <a:gd name="connsiteY1" fmla="*/ 179070 h 396240"/>
                            <a:gd name="connsiteX2" fmla="*/ 590550 w 1181100"/>
                            <a:gd name="connsiteY2" fmla="*/ 0 h 396240"/>
                            <a:gd name="connsiteX3" fmla="*/ 1181100 w 1181100"/>
                            <a:gd name="connsiteY3" fmla="*/ 179070 h 396240"/>
                            <a:gd name="connsiteX4" fmla="*/ 636268 w 1181100"/>
                            <a:gd name="connsiteY4" fmla="*/ 396240 h 396240"/>
                            <a:gd name="connsiteX0" fmla="*/ 590548 w 1181100"/>
                            <a:gd name="connsiteY0" fmla="*/ 365760 h 396240"/>
                            <a:gd name="connsiteX1" fmla="*/ 0 w 1181100"/>
                            <a:gd name="connsiteY1" fmla="*/ 179070 h 396240"/>
                            <a:gd name="connsiteX2" fmla="*/ 590550 w 1181100"/>
                            <a:gd name="connsiteY2" fmla="*/ 0 h 396240"/>
                            <a:gd name="connsiteX3" fmla="*/ 1181100 w 1181100"/>
                            <a:gd name="connsiteY3" fmla="*/ 179070 h 396240"/>
                            <a:gd name="connsiteX4" fmla="*/ 636268 w 1181100"/>
                            <a:gd name="connsiteY4" fmla="*/ 396240 h 396240"/>
                            <a:gd name="connsiteX0" fmla="*/ 590548 w 1181100"/>
                            <a:gd name="connsiteY0" fmla="*/ 365760 h 396240"/>
                            <a:gd name="connsiteX1" fmla="*/ 0 w 1181100"/>
                            <a:gd name="connsiteY1" fmla="*/ 179070 h 396240"/>
                            <a:gd name="connsiteX2" fmla="*/ 590550 w 1181100"/>
                            <a:gd name="connsiteY2" fmla="*/ 0 h 396240"/>
                            <a:gd name="connsiteX3" fmla="*/ 1181100 w 1181100"/>
                            <a:gd name="connsiteY3" fmla="*/ 179070 h 396240"/>
                            <a:gd name="connsiteX4" fmla="*/ 590548 w 1181100"/>
                            <a:gd name="connsiteY4" fmla="*/ 396240 h 396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1100" h="396240">
                              <a:moveTo>
                                <a:pt x="590548" y="365760"/>
                              </a:moveTo>
                              <a:cubicBezTo>
                                <a:pt x="264396" y="365760"/>
                                <a:pt x="0" y="240030"/>
                                <a:pt x="0" y="179070"/>
                              </a:cubicBezTo>
                              <a:cubicBezTo>
                                <a:pt x="0" y="118110"/>
                                <a:pt x="264398" y="0"/>
                                <a:pt x="590550" y="0"/>
                              </a:cubicBezTo>
                              <a:cubicBezTo>
                                <a:pt x="916702" y="0"/>
                                <a:pt x="1181100" y="80172"/>
                                <a:pt x="1181100" y="179070"/>
                              </a:cubicBezTo>
                              <a:cubicBezTo>
                                <a:pt x="1181100" y="277968"/>
                                <a:pt x="825260" y="373380"/>
                                <a:pt x="590548" y="39624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41DF" id="Oval 54" o:spid="_x0000_s1026" style="position:absolute;margin-left:78.35pt;margin-top:358.7pt;width:74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" path="m590548,365760c264396,365760,,240030,,179070,,118110,264398,,590550,v326152,,590550,80172,590550,179070c1181100,277968,825260,373380,590548,396240e" filled="f" strokecolor="#ed7d31 [3205]" strokeweight="1pt">
                <v:stroke joinstyle="miter"/>
                <v:path arrowok="t" o:connecttype="custom" o:connectlocs="469898,336062;0,164530;469900,0;939800,164530;469898,364067" o:connectangles="0,0,0,0,0"/>
              </v:shape>
            </w:pict>
          </mc:Fallback>
        </mc:AlternateContent>
      </w:r>
      <w:r w:rsidR="00DD1916" w:rsidRPr="00DB46F6">
        <w:rPr>
          <w:noProof/>
          <w:sz w:val="24"/>
          <w:szCs w:val="24"/>
        </w:rPr>
        <w:drawing>
          <wp:inline distT="0" distB="0" distL="0" distR="0" wp14:anchorId="45B6F000" wp14:editId="1621FB3B">
            <wp:extent cx="5920740" cy="4068487"/>
            <wp:effectExtent l="19050" t="19050" r="2286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610" cy="4071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D1916" w:rsidRPr="00C85433">
        <w:rPr>
          <w:color w:val="0D0D0D" w:themeColor="text1" w:themeTint="F2"/>
          <w:sz w:val="24"/>
          <w:szCs w:val="24"/>
        </w:rPr>
        <w:t xml:space="preserve"> </w:t>
      </w:r>
      <w:r w:rsidR="00DD1916" w:rsidRPr="00DB46F6">
        <w:rPr>
          <w:noProof/>
        </w:rPr>
        <w:drawing>
          <wp:inline distT="0" distB="0" distL="0" distR="0" wp14:anchorId="099B4D43" wp14:editId="25EFCB46">
            <wp:extent cx="2469094" cy="1112616"/>
            <wp:effectExtent l="19050" t="19050" r="26670" b="1143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12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1916" w:rsidRPr="00DB46F6" w:rsidRDefault="00DD1916" w:rsidP="00DD1916">
      <w:pPr>
        <w:tabs>
          <w:tab w:val="left" w:pos="720"/>
        </w:tabs>
        <w:spacing w:before="360" w:after="0"/>
        <w:rPr>
          <w:color w:val="0D0D0D" w:themeColor="text1" w:themeTint="F2"/>
          <w:sz w:val="24"/>
          <w:szCs w:val="24"/>
        </w:rPr>
      </w:pPr>
    </w:p>
    <w:p w:rsidR="00DD1916" w:rsidRPr="00DB46F6" w:rsidRDefault="00DD1916" w:rsidP="00DD1916">
      <w:pPr>
        <w:tabs>
          <w:tab w:val="left" w:pos="720"/>
        </w:tabs>
        <w:spacing w:before="360" w:after="0"/>
        <w:rPr>
          <w:color w:val="0D0D0D" w:themeColor="text1" w:themeTint="F2"/>
          <w:sz w:val="24"/>
          <w:szCs w:val="24"/>
        </w:rPr>
      </w:pPr>
    </w:p>
    <w:p w:rsidR="00DD1916" w:rsidRPr="00DB46F6" w:rsidRDefault="00DD1916" w:rsidP="00DD1916">
      <w:pPr>
        <w:tabs>
          <w:tab w:val="left" w:pos="720"/>
        </w:tabs>
        <w:spacing w:before="360" w:after="0"/>
        <w:rPr>
          <w:color w:val="0D0D0D" w:themeColor="text1" w:themeTint="F2"/>
          <w:sz w:val="24"/>
          <w:szCs w:val="24"/>
        </w:rPr>
      </w:pPr>
    </w:p>
    <w:p w:rsidR="00B97DB0" w:rsidRPr="00DD1916" w:rsidRDefault="00B97DB0" w:rsidP="00DD1916"/>
    <w:sectPr w:rsidR="00B97DB0" w:rsidRPr="00DD191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8A" w:rsidRDefault="0092388A" w:rsidP="0092388A">
      <w:pPr>
        <w:spacing w:after="0" w:line="240" w:lineRule="auto"/>
      </w:pPr>
      <w:r>
        <w:separator/>
      </w:r>
    </w:p>
  </w:endnote>
  <w:endnote w:type="continuationSeparator" w:id="0">
    <w:p w:rsidR="0092388A" w:rsidRDefault="0092388A" w:rsidP="0092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8A" w:rsidRDefault="0092388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4434840</wp:posOffset>
              </wp:positionH>
              <wp:positionV relativeFrom="paragraph">
                <wp:posOffset>-45720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388A" w:rsidRDefault="0092388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6064F3" wp14:editId="1F0D9D24">
                                <wp:extent cx="1918970" cy="334645"/>
                                <wp:effectExtent l="0" t="0" r="5080" b="8255"/>
                                <wp:docPr id="196" name="Picture 3" descr="C:\Users\fein0002\AppData\Local\Temp\SNAGHTML3970bd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C:\Users\fein0002\AppData\Local\Temp\SNAGHTML3970bd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8970" cy="334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9.2pt;margin-top:-3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DNB5ivhAAAACwEAAA8AAAAAAAAAAAAAAAAAewQAAGRycy9kb3du&#10;cmV2LnhtbFBLBQYAAAAABAAEAPMAAACJBQAAAAA=&#10;" stroked="f">
              <v:textbox style="mso-fit-shape-to-text:t">
                <w:txbxContent>
                  <w:p w:rsidR="0092388A" w:rsidRDefault="0092388A">
                    <w:r>
                      <w:rPr>
                        <w:noProof/>
                      </w:rPr>
                      <w:drawing>
                        <wp:inline distT="0" distB="0" distL="0" distR="0" wp14:anchorId="3A6064F3" wp14:editId="1F0D9D24">
                          <wp:extent cx="1918970" cy="334645"/>
                          <wp:effectExtent l="0" t="0" r="5080" b="8255"/>
                          <wp:docPr id="196" name="Picture 3" descr="C:\Users\fein0002\AppData\Local\Temp\SNAGHTML3970bd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 descr="C:\Users\fein0002\AppData\Local\Temp\SNAGHTML3970bd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8970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8A" w:rsidRDefault="0092388A" w:rsidP="0092388A">
      <w:pPr>
        <w:spacing w:after="0" w:line="240" w:lineRule="auto"/>
      </w:pPr>
      <w:r>
        <w:separator/>
      </w:r>
    </w:p>
  </w:footnote>
  <w:footnote w:type="continuationSeparator" w:id="0">
    <w:p w:rsidR="0092388A" w:rsidRDefault="0092388A" w:rsidP="00923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8A" w:rsidRDefault="0092388A">
    <w:pPr>
      <w:pStyle w:val="Header"/>
    </w:pPr>
    <w:r>
      <w:t>Solutions Business Manager (SBM)</w:t>
    </w:r>
  </w:p>
  <w:p w:rsidR="0092388A" w:rsidRDefault="00923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176"/>
    <w:multiLevelType w:val="hybridMultilevel"/>
    <w:tmpl w:val="A9DABEFC"/>
    <w:lvl w:ilvl="0" w:tplc="4082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D6876"/>
    <w:multiLevelType w:val="hybridMultilevel"/>
    <w:tmpl w:val="EEA488AC"/>
    <w:lvl w:ilvl="0" w:tplc="D6562A3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06449"/>
    <w:multiLevelType w:val="hybridMultilevel"/>
    <w:tmpl w:val="DBB0A730"/>
    <w:lvl w:ilvl="0" w:tplc="2E086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1D77AE"/>
    <w:multiLevelType w:val="hybridMultilevel"/>
    <w:tmpl w:val="17A2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7039"/>
    <w:multiLevelType w:val="hybridMultilevel"/>
    <w:tmpl w:val="C786DA36"/>
    <w:lvl w:ilvl="0" w:tplc="DA0E04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0B20"/>
    <w:multiLevelType w:val="hybridMultilevel"/>
    <w:tmpl w:val="0936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17051"/>
    <w:multiLevelType w:val="hybridMultilevel"/>
    <w:tmpl w:val="A9DABEFC"/>
    <w:lvl w:ilvl="0" w:tplc="4082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C74781"/>
    <w:multiLevelType w:val="hybridMultilevel"/>
    <w:tmpl w:val="29BC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8A"/>
    <w:rsid w:val="000A6D46"/>
    <w:rsid w:val="001E4CD0"/>
    <w:rsid w:val="00207E73"/>
    <w:rsid w:val="00397253"/>
    <w:rsid w:val="004D75F0"/>
    <w:rsid w:val="005C4FEA"/>
    <w:rsid w:val="00610B28"/>
    <w:rsid w:val="00654C42"/>
    <w:rsid w:val="006B69D3"/>
    <w:rsid w:val="007425CA"/>
    <w:rsid w:val="00827149"/>
    <w:rsid w:val="008A01DF"/>
    <w:rsid w:val="008E6D9A"/>
    <w:rsid w:val="0092388A"/>
    <w:rsid w:val="009C6A2B"/>
    <w:rsid w:val="00A23E64"/>
    <w:rsid w:val="00B97DB0"/>
    <w:rsid w:val="00BD3FEC"/>
    <w:rsid w:val="00C85433"/>
    <w:rsid w:val="00DD1916"/>
    <w:rsid w:val="00F96463"/>
    <w:rsid w:val="00FA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C7FE"/>
  <w15:chartTrackingRefBased/>
  <w15:docId w15:val="{8F9D6660-375A-4D0C-8E97-F66193A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916"/>
  </w:style>
  <w:style w:type="paragraph" w:styleId="Heading1">
    <w:name w:val="heading 1"/>
    <w:basedOn w:val="Normal"/>
    <w:next w:val="Normal"/>
    <w:link w:val="Heading1Char"/>
    <w:uiPriority w:val="9"/>
    <w:qFormat/>
    <w:rsid w:val="0092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2388A"/>
    <w:pPr>
      <w:spacing w:before="120" w:after="120" w:line="240" w:lineRule="auto"/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2388A"/>
  </w:style>
  <w:style w:type="paragraph" w:styleId="Header">
    <w:name w:val="header"/>
    <w:basedOn w:val="Normal"/>
    <w:link w:val="HeaderChar"/>
    <w:uiPriority w:val="99"/>
    <w:unhideWhenUsed/>
    <w:rsid w:val="0092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8A"/>
  </w:style>
  <w:style w:type="paragraph" w:styleId="Footer">
    <w:name w:val="footer"/>
    <w:basedOn w:val="Normal"/>
    <w:link w:val="FooterChar"/>
    <w:uiPriority w:val="99"/>
    <w:unhideWhenUsed/>
    <w:rsid w:val="0092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8A"/>
  </w:style>
  <w:style w:type="paragraph" w:styleId="BalloonText">
    <w:name w:val="Balloon Text"/>
    <w:basedOn w:val="Normal"/>
    <w:link w:val="BalloonTextChar"/>
    <w:uiPriority w:val="99"/>
    <w:semiHidden/>
    <w:unhideWhenUsed/>
    <w:rsid w:val="008A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1D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271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E556387</Template>
  <TotalTime>13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 Pyon (CENSUS/ADSD CTR)</dc:creator>
  <cp:keywords/>
  <dc:description/>
  <cp:lastModifiedBy>Daniel H Pyon (CENSUS/ADSD CTR)</cp:lastModifiedBy>
  <cp:revision>5</cp:revision>
  <cp:lastPrinted>2018-08-09T15:18:00Z</cp:lastPrinted>
  <dcterms:created xsi:type="dcterms:W3CDTF">2018-08-09T17:58:00Z</dcterms:created>
  <dcterms:modified xsi:type="dcterms:W3CDTF">2018-08-30T13:23:00Z</dcterms:modified>
</cp:coreProperties>
</file>